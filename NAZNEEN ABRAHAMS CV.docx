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86A9" w14:textId="77777777" w:rsidR="00AD5898" w:rsidRDefault="00AD5898" w:rsidP="00984CE9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0027A31" wp14:editId="2A16A3B6">
                <wp:simplePos x="0" y="0"/>
                <wp:positionH relativeFrom="page">
                  <wp:posOffset>0</wp:posOffset>
                </wp:positionH>
                <wp:positionV relativeFrom="paragraph">
                  <wp:posOffset>-539750</wp:posOffset>
                </wp:positionV>
                <wp:extent cx="3272589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589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3D987065" id="Group 8" o:spid="_x0000_s1026" alt="decorative elements&#10;" style="position:absolute;margin-left:0;margin-top:-42.5pt;width:257.7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647A4B" w14:paraId="20C28F41" w14:textId="7777777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35EC5004" w14:textId="77777777" w:rsidR="00647A4B" w:rsidRDefault="00647A4B" w:rsidP="00984CE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6A3D7636" w14:textId="77777777" w:rsidR="00133E39" w:rsidRDefault="00133E39" w:rsidP="00984CE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64E1EA84" w14:textId="77777777" w:rsidR="00133E39" w:rsidRDefault="00133E39" w:rsidP="00984CE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6433A73A" w14:textId="77777777" w:rsidR="00133E39" w:rsidRDefault="00133E39" w:rsidP="00984CE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5985D9BC" w14:textId="49EEAB6F" w:rsidR="00133E39" w:rsidRDefault="00133E39" w:rsidP="00984CE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 w:val="restart"/>
          </w:tcPr>
          <w:p w14:paraId="7EFEE10D" w14:textId="77777777" w:rsidR="00647A4B" w:rsidRPr="007E4DD7" w:rsidRDefault="00647A4B" w:rsidP="00984CE9">
            <w:pPr>
              <w:pStyle w:val="BodyText"/>
              <w:kinsoku w:val="0"/>
              <w:overflowPunct w:val="0"/>
              <w:rPr>
                <w:rStyle w:val="Heading2Char"/>
                <w:sz w:val="22"/>
              </w:rPr>
            </w:pPr>
          </w:p>
        </w:tc>
        <w:tc>
          <w:tcPr>
            <w:tcW w:w="6137" w:type="dxa"/>
            <w:vMerge w:val="restart"/>
          </w:tcPr>
          <w:p w14:paraId="130CB52C" w14:textId="11499431" w:rsidR="00647A4B" w:rsidRPr="00696CB7" w:rsidRDefault="00696CB7" w:rsidP="00984CE9">
            <w:pPr>
              <w:pStyle w:val="Title"/>
              <w:rPr>
                <w:b/>
                <w:bCs w:val="0"/>
              </w:rPr>
            </w:pPr>
            <w:r w:rsidRPr="00696CB7">
              <w:rPr>
                <w:b/>
                <w:bCs w:val="0"/>
              </w:rPr>
              <w:t xml:space="preserve">NAZNEEN ABRAHAMS </w:t>
            </w:r>
          </w:p>
          <w:p w14:paraId="59C82271" w14:textId="153C29CE" w:rsidR="00696CB7" w:rsidRDefault="00696CB7" w:rsidP="00984CE9">
            <w:pPr>
              <w:pStyle w:val="Heading1"/>
              <w:rPr>
                <w:rStyle w:val="Heading2Char"/>
                <w:caps w:val="0"/>
                <w:color w:val="auto"/>
                <w:sz w:val="22"/>
              </w:rPr>
            </w:pPr>
            <w:r>
              <w:rPr>
                <w:rStyle w:val="Heading2Char"/>
                <w:caps w:val="0"/>
                <w:color w:val="auto"/>
                <w:sz w:val="22"/>
              </w:rPr>
              <w:t xml:space="preserve">A motivated and self-starting individual with a solution – focused attitude to life; I believe that perseverance and hard work overcomes all obstacles. I work exceptionally well in a team both as a leader and a follower as I believe that greatness is built on teamwork. </w:t>
            </w:r>
          </w:p>
          <w:p w14:paraId="302AC27A" w14:textId="62DD7A29" w:rsidR="00647A4B" w:rsidRPr="007A1E40" w:rsidRDefault="00647A4B" w:rsidP="00984CE9">
            <w:pPr>
              <w:pStyle w:val="Heading1"/>
              <w:rPr>
                <w:rStyle w:val="Heading2Char"/>
                <w:b/>
                <w:bCs/>
                <w:caps w:val="0"/>
                <w:color w:val="auto"/>
                <w:sz w:val="22"/>
                <w:u w:val="single"/>
              </w:rPr>
            </w:pPr>
            <w:r w:rsidRPr="007A1E40">
              <w:rPr>
                <w:rStyle w:val="Heading2Char"/>
                <w:b/>
                <w:bCs/>
                <w:caps w:val="0"/>
                <w:color w:val="auto"/>
                <w:sz w:val="22"/>
                <w:u w:val="single"/>
              </w:rPr>
              <w:t>Education</w:t>
            </w:r>
          </w:p>
          <w:p w14:paraId="7D803B92" w14:textId="72D1CAEB" w:rsidR="008C1A0B" w:rsidRDefault="00FE1E36" w:rsidP="00984CE9">
            <w:pPr>
              <w:spacing w:after="0"/>
              <w:rPr>
                <w:rStyle w:val="Heading2Char"/>
              </w:rPr>
            </w:pPr>
            <w:r>
              <w:rPr>
                <w:rStyle w:val="Heading2Char"/>
              </w:rPr>
              <w:t xml:space="preserve">Stellenbosch University – </w:t>
            </w:r>
            <w:r w:rsidR="00043886">
              <w:rPr>
                <w:rStyle w:val="Heading2Char"/>
              </w:rPr>
              <w:t xml:space="preserve">February </w:t>
            </w:r>
            <w:r>
              <w:rPr>
                <w:rStyle w:val="Heading2Char"/>
              </w:rPr>
              <w:t xml:space="preserve">2023 </w:t>
            </w:r>
            <w:r w:rsidR="009546B0">
              <w:rPr>
                <w:rStyle w:val="Heading2Char"/>
              </w:rPr>
              <w:t>–</w:t>
            </w:r>
            <w:r w:rsidR="00DD5106">
              <w:rPr>
                <w:rStyle w:val="Heading2Char"/>
              </w:rPr>
              <w:t xml:space="preserve"> </w:t>
            </w:r>
            <w:r w:rsidR="009546B0">
              <w:rPr>
                <w:rStyle w:val="Heading2Char"/>
              </w:rPr>
              <w:t>Incomplete</w:t>
            </w:r>
          </w:p>
          <w:p w14:paraId="5C48C495" w14:textId="65437EAB" w:rsidR="008C1A0B" w:rsidRDefault="00DD5106" w:rsidP="00984CE9">
            <w:pPr>
              <w:spacing w:after="0"/>
              <w:rPr>
                <w:rStyle w:val="Heading2Char"/>
              </w:rPr>
            </w:pPr>
            <w:r w:rsidRPr="00DD5106">
              <w:rPr>
                <w:rStyle w:val="Heading2Char"/>
              </w:rPr>
              <w:t xml:space="preserve">BA </w:t>
            </w:r>
            <w:r>
              <w:rPr>
                <w:rStyle w:val="Heading2Char"/>
              </w:rPr>
              <w:t>i</w:t>
            </w:r>
            <w:r w:rsidRPr="00DD5106">
              <w:rPr>
                <w:rStyle w:val="Heading2Char"/>
              </w:rPr>
              <w:t>n International Studies</w:t>
            </w:r>
          </w:p>
          <w:p w14:paraId="247BABF2" w14:textId="77777777" w:rsidR="00DD5106" w:rsidRDefault="00DD5106" w:rsidP="00984CE9">
            <w:pPr>
              <w:spacing w:after="0"/>
              <w:rPr>
                <w:rStyle w:val="Heading2Char"/>
              </w:rPr>
            </w:pPr>
          </w:p>
          <w:p w14:paraId="6FDE3965" w14:textId="3B7A4228" w:rsidR="007E4DD7" w:rsidRPr="007E4DD7" w:rsidRDefault="007E4DD7" w:rsidP="00984CE9">
            <w:pPr>
              <w:rPr>
                <w:rStyle w:val="Heading2Char"/>
              </w:rPr>
            </w:pPr>
            <w:r w:rsidRPr="007E4DD7">
              <w:rPr>
                <w:rStyle w:val="Heading2Char"/>
              </w:rPr>
              <w:t>Norman Henshilwood High School</w:t>
            </w:r>
            <w:r w:rsidR="00441E11">
              <w:rPr>
                <w:rStyle w:val="Heading2Char"/>
              </w:rPr>
              <w:t xml:space="preserve"> – Matric - </w:t>
            </w:r>
            <w:r w:rsidR="008C1A0B">
              <w:rPr>
                <w:rStyle w:val="Heading2Char"/>
              </w:rPr>
              <w:t>2022</w:t>
            </w:r>
          </w:p>
          <w:p w14:paraId="4814EC5C" w14:textId="77777777" w:rsidR="007E4DD7" w:rsidRPr="00984CE9" w:rsidRDefault="007E4DD7" w:rsidP="00984CE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Heading2Char"/>
                <w:u w:val="single"/>
              </w:rPr>
            </w:pPr>
            <w:r w:rsidRPr="00984CE9">
              <w:rPr>
                <w:rStyle w:val="Heading2Char"/>
                <w:u w:val="single"/>
              </w:rPr>
              <w:t xml:space="preserve">Subjects: </w:t>
            </w:r>
          </w:p>
          <w:p w14:paraId="7F824192" w14:textId="54B01A21" w:rsidR="00641CB3" w:rsidRPr="007A1E40" w:rsidRDefault="00641CB3" w:rsidP="00984CE9">
            <w:pPr>
              <w:pStyle w:val="ListBullet"/>
              <w:rPr>
                <w:rStyle w:val="Heading2Char"/>
                <w:b w:val="0"/>
                <w:bCs w:val="0"/>
              </w:rPr>
            </w:pPr>
            <w:r w:rsidRPr="007A1E40">
              <w:rPr>
                <w:rStyle w:val="Heading2Char"/>
                <w:b w:val="0"/>
                <w:bCs w:val="0"/>
              </w:rPr>
              <w:t>Maths LIT</w:t>
            </w:r>
          </w:p>
          <w:p w14:paraId="431A73FA" w14:textId="5EAC6A52" w:rsidR="00641CB3" w:rsidRPr="007A1E40" w:rsidRDefault="00641CB3" w:rsidP="00984CE9">
            <w:pPr>
              <w:pStyle w:val="ListBullet"/>
              <w:rPr>
                <w:rStyle w:val="Heading2Char"/>
                <w:b w:val="0"/>
                <w:bCs w:val="0"/>
              </w:rPr>
            </w:pPr>
            <w:r w:rsidRPr="007A1E40">
              <w:rPr>
                <w:rStyle w:val="Heading2Char"/>
                <w:b w:val="0"/>
                <w:bCs w:val="0"/>
              </w:rPr>
              <w:t xml:space="preserve">Life Science </w:t>
            </w:r>
          </w:p>
          <w:p w14:paraId="68E01410" w14:textId="63C966C8" w:rsidR="00641CB3" w:rsidRPr="007A1E40" w:rsidRDefault="00641CB3" w:rsidP="00984CE9">
            <w:pPr>
              <w:pStyle w:val="ListBullet"/>
              <w:rPr>
                <w:rStyle w:val="Heading2Char"/>
                <w:b w:val="0"/>
                <w:bCs w:val="0"/>
              </w:rPr>
            </w:pPr>
            <w:r w:rsidRPr="007A1E40">
              <w:rPr>
                <w:rStyle w:val="Heading2Char"/>
                <w:b w:val="0"/>
                <w:bCs w:val="0"/>
              </w:rPr>
              <w:t xml:space="preserve">Business </w:t>
            </w:r>
          </w:p>
          <w:p w14:paraId="776E8645" w14:textId="78437A10" w:rsidR="00641CB3" w:rsidRPr="007A1E40" w:rsidRDefault="00641CB3" w:rsidP="00984CE9">
            <w:pPr>
              <w:pStyle w:val="ListBullet"/>
              <w:rPr>
                <w:rStyle w:val="Heading2Char"/>
                <w:b w:val="0"/>
                <w:bCs w:val="0"/>
              </w:rPr>
            </w:pPr>
            <w:r w:rsidRPr="007A1E40">
              <w:rPr>
                <w:rStyle w:val="Heading2Char"/>
                <w:b w:val="0"/>
                <w:bCs w:val="0"/>
              </w:rPr>
              <w:t xml:space="preserve">Computer Applications Technology </w:t>
            </w:r>
          </w:p>
          <w:p w14:paraId="66220AD0" w14:textId="7E0135BF" w:rsidR="00641CB3" w:rsidRPr="007A1E40" w:rsidRDefault="00641CB3" w:rsidP="00984CE9">
            <w:pPr>
              <w:pStyle w:val="ListBullet"/>
              <w:rPr>
                <w:rStyle w:val="Heading2Char"/>
                <w:b w:val="0"/>
                <w:bCs w:val="0"/>
              </w:rPr>
            </w:pPr>
            <w:r w:rsidRPr="007A1E40">
              <w:rPr>
                <w:rStyle w:val="Heading2Char"/>
                <w:b w:val="0"/>
                <w:bCs w:val="0"/>
              </w:rPr>
              <w:t xml:space="preserve">English </w:t>
            </w:r>
          </w:p>
          <w:p w14:paraId="4305B03E" w14:textId="04ECF2CF" w:rsidR="00641CB3" w:rsidRPr="007A1E40" w:rsidRDefault="00641CB3" w:rsidP="00984CE9">
            <w:pPr>
              <w:pStyle w:val="ListBullet"/>
              <w:rPr>
                <w:rStyle w:val="Heading2Char"/>
                <w:b w:val="0"/>
                <w:bCs w:val="0"/>
              </w:rPr>
            </w:pPr>
            <w:r w:rsidRPr="007A1E40">
              <w:rPr>
                <w:rStyle w:val="Heading2Char"/>
                <w:b w:val="0"/>
                <w:bCs w:val="0"/>
              </w:rPr>
              <w:t xml:space="preserve">Afrikaans </w:t>
            </w:r>
          </w:p>
          <w:p w14:paraId="14DEBBAD" w14:textId="77777777" w:rsidR="00F77323" w:rsidRDefault="00F77323" w:rsidP="00984CE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Heading2Char"/>
              </w:rPr>
            </w:pPr>
          </w:p>
          <w:p w14:paraId="45C9F56E" w14:textId="5985CE4F" w:rsidR="00F77323" w:rsidRPr="00984CE9" w:rsidRDefault="00F77323" w:rsidP="00984CE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Heading2Char"/>
                <w:u w:val="single"/>
              </w:rPr>
            </w:pPr>
            <w:r w:rsidRPr="00984CE9">
              <w:rPr>
                <w:rStyle w:val="Heading2Char"/>
                <w:u w:val="single"/>
              </w:rPr>
              <w:t>Technologies:</w:t>
            </w:r>
          </w:p>
          <w:p w14:paraId="07099C9D" w14:textId="698C1A42" w:rsidR="00F77323" w:rsidRPr="00F77323" w:rsidRDefault="00F77323" w:rsidP="00984CE9">
            <w:pPr>
              <w:pStyle w:val="ListBullet"/>
            </w:pPr>
            <w:r w:rsidRPr="00F77323">
              <w:t xml:space="preserve">Excel, </w:t>
            </w:r>
          </w:p>
          <w:p w14:paraId="58751A17" w14:textId="090ADB71" w:rsidR="00F77323" w:rsidRPr="00F77323" w:rsidRDefault="00F77323" w:rsidP="00984CE9">
            <w:pPr>
              <w:pStyle w:val="ListBullet"/>
            </w:pPr>
            <w:r w:rsidRPr="00F77323">
              <w:t xml:space="preserve">Word, </w:t>
            </w:r>
          </w:p>
          <w:p w14:paraId="3F994F70" w14:textId="5F9E3D43" w:rsidR="00F77323" w:rsidRPr="00F77323" w:rsidRDefault="00F77323" w:rsidP="00984CE9">
            <w:pPr>
              <w:pStyle w:val="ListBullet"/>
            </w:pPr>
            <w:r w:rsidRPr="00F77323">
              <w:t>Access</w:t>
            </w:r>
          </w:p>
          <w:p w14:paraId="7D488137" w14:textId="438EA34F" w:rsidR="00F77323" w:rsidRPr="00F77323" w:rsidRDefault="00F77323" w:rsidP="00984CE9">
            <w:pPr>
              <w:pStyle w:val="ListBullet"/>
            </w:pPr>
            <w:r w:rsidRPr="00F77323">
              <w:t>Notepad++</w:t>
            </w:r>
          </w:p>
          <w:p w14:paraId="19DF6B1C" w14:textId="20090E6A" w:rsidR="00441E11" w:rsidRDefault="00441E11" w:rsidP="00984CE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Heading2Char"/>
              </w:rPr>
            </w:pPr>
          </w:p>
          <w:p w14:paraId="08BF70D8" w14:textId="177B137D" w:rsidR="00441E11" w:rsidRPr="00984CE9" w:rsidRDefault="000C4617" w:rsidP="00984CE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Heading2Char"/>
                <w:u w:val="single"/>
              </w:rPr>
            </w:pPr>
            <w:r w:rsidRPr="00984CE9">
              <w:rPr>
                <w:rStyle w:val="Heading2Char"/>
                <w:u w:val="single"/>
              </w:rPr>
              <w:t xml:space="preserve">Abilities: </w:t>
            </w:r>
          </w:p>
          <w:p w14:paraId="009DD372" w14:textId="60AC293F" w:rsidR="00441E11" w:rsidRDefault="00441E11" w:rsidP="00984CE9">
            <w:pPr>
              <w:pStyle w:val="ListBullet"/>
            </w:pPr>
            <w:r>
              <w:t xml:space="preserve">I </w:t>
            </w:r>
            <w:r w:rsidR="000659B3">
              <w:t>can</w:t>
            </w:r>
            <w:r>
              <w:t xml:space="preserve"> handle multiple tasks </w:t>
            </w:r>
            <w:r w:rsidR="005E7F34">
              <w:t>daily</w:t>
            </w:r>
            <w:r>
              <w:t>.</w:t>
            </w:r>
          </w:p>
          <w:p w14:paraId="41C56E8B" w14:textId="77777777" w:rsidR="00441E11" w:rsidRDefault="00441E11" w:rsidP="00984CE9">
            <w:pPr>
              <w:pStyle w:val="ListBullet"/>
            </w:pPr>
            <w:r>
              <w:t>I use a creative approach to problem solve.</w:t>
            </w:r>
          </w:p>
          <w:p w14:paraId="4E2E91D4" w14:textId="77777777" w:rsidR="00441E11" w:rsidRDefault="00441E11" w:rsidP="00984CE9">
            <w:pPr>
              <w:pStyle w:val="ListBullet"/>
            </w:pPr>
            <w:r>
              <w:t>I am a dependable person who is great at time management.</w:t>
            </w:r>
          </w:p>
          <w:p w14:paraId="6B9D5452" w14:textId="77777777" w:rsidR="00441E11" w:rsidRDefault="00441E11" w:rsidP="00984CE9">
            <w:pPr>
              <w:pStyle w:val="ListBullet"/>
            </w:pPr>
            <w:r>
              <w:t>I am always energetic and eager to learn new skills.</w:t>
            </w:r>
          </w:p>
          <w:p w14:paraId="0DB8B39F" w14:textId="405BDAC2" w:rsidR="00441E11" w:rsidRDefault="00441E11" w:rsidP="00984CE9">
            <w:pPr>
              <w:pStyle w:val="ListBullet"/>
            </w:pPr>
            <w:r>
              <w:t xml:space="preserve">I </w:t>
            </w:r>
            <w:r w:rsidR="00CF087A">
              <w:t>work well</w:t>
            </w:r>
            <w:r>
              <w:t xml:space="preserve"> as part of a team and individually.</w:t>
            </w:r>
          </w:p>
          <w:p w14:paraId="0710CE0E" w14:textId="77777777" w:rsidR="00984CE9" w:rsidRDefault="00984CE9" w:rsidP="00984CE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Heading2Char"/>
              </w:rPr>
            </w:pPr>
          </w:p>
          <w:p w14:paraId="1BEC78DF" w14:textId="5593181C" w:rsidR="00984CE9" w:rsidRPr="00984CE9" w:rsidRDefault="006C0663" w:rsidP="00984CE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Heading2Char"/>
                <w:u w:val="single"/>
              </w:rPr>
            </w:pPr>
            <w:r w:rsidRPr="00984CE9">
              <w:rPr>
                <w:rStyle w:val="Heading2Char"/>
                <w:u w:val="single"/>
              </w:rPr>
              <w:t>Employment:</w:t>
            </w:r>
          </w:p>
          <w:p w14:paraId="60AFDBE0" w14:textId="77777777" w:rsidR="00984CE9" w:rsidRDefault="00984CE9" w:rsidP="00984CE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Heading2Char"/>
              </w:rPr>
            </w:pPr>
          </w:p>
          <w:p w14:paraId="27604A6D" w14:textId="430FA55C" w:rsidR="006C0663" w:rsidRPr="00984CE9" w:rsidRDefault="009546B0" w:rsidP="00984CE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Heading2Char"/>
              </w:rPr>
            </w:pPr>
            <w:r w:rsidRPr="00984CE9">
              <w:rPr>
                <w:rStyle w:val="Heading2Char"/>
              </w:rPr>
              <w:t xml:space="preserve">Cotton On </w:t>
            </w:r>
            <w:r w:rsidR="008B1D39" w:rsidRPr="00984CE9">
              <w:rPr>
                <w:rStyle w:val="Heading2Char"/>
              </w:rPr>
              <w:t xml:space="preserve">– Casual during </w:t>
            </w:r>
            <w:r w:rsidR="00984CE9">
              <w:rPr>
                <w:rStyle w:val="Heading2Char"/>
              </w:rPr>
              <w:t xml:space="preserve">the </w:t>
            </w:r>
            <w:r w:rsidR="008B1D39" w:rsidRPr="00984CE9">
              <w:rPr>
                <w:rStyle w:val="Heading2Char"/>
              </w:rPr>
              <w:t xml:space="preserve">festive </w:t>
            </w:r>
            <w:r w:rsidR="00984CE9">
              <w:rPr>
                <w:rStyle w:val="Heading2Char"/>
              </w:rPr>
              <w:t>season</w:t>
            </w:r>
          </w:p>
          <w:p w14:paraId="6573F047" w14:textId="5EEA8897" w:rsidR="009546B0" w:rsidRPr="0023789F" w:rsidRDefault="00A703B1" w:rsidP="00984CE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Heading2Char"/>
              </w:rPr>
            </w:pPr>
            <w:r w:rsidRPr="0023789F">
              <w:rPr>
                <w:rStyle w:val="Heading2Char"/>
              </w:rPr>
              <w:t xml:space="preserve">15 </w:t>
            </w:r>
            <w:r w:rsidR="008B1D39" w:rsidRPr="0023789F">
              <w:rPr>
                <w:rStyle w:val="Heading2Char"/>
              </w:rPr>
              <w:t>December 2023 – 16 January 2024</w:t>
            </w:r>
          </w:p>
          <w:p w14:paraId="65BCCF5B" w14:textId="1D84C45E" w:rsidR="008B1D39" w:rsidRPr="00984CE9" w:rsidRDefault="004E7899" w:rsidP="00984CE9">
            <w:pPr>
              <w:pStyle w:val="ListBullet"/>
            </w:pPr>
            <w:r w:rsidRPr="00984CE9">
              <w:t>Assisted customer</w:t>
            </w:r>
            <w:r w:rsidR="000659B3">
              <w:t>s.</w:t>
            </w:r>
          </w:p>
          <w:p w14:paraId="3B6263A1" w14:textId="5E86170C" w:rsidR="00093422" w:rsidRDefault="002B1586" w:rsidP="00984CE9">
            <w:pPr>
              <w:pStyle w:val="ListBullet"/>
            </w:pPr>
            <w:r w:rsidRPr="00984CE9">
              <w:t xml:space="preserve">Assisted the till operators. </w:t>
            </w:r>
          </w:p>
          <w:p w14:paraId="696A6EF8" w14:textId="73EE2556" w:rsidR="000659B3" w:rsidRPr="00984CE9" w:rsidRDefault="000659B3" w:rsidP="000659B3">
            <w:pPr>
              <w:pStyle w:val="ListBullet"/>
            </w:pPr>
            <w:r w:rsidRPr="00984CE9">
              <w:t>Keeping the area neat and tidy</w:t>
            </w:r>
            <w:r>
              <w:t>.</w:t>
            </w:r>
          </w:p>
          <w:p w14:paraId="59049B31" w14:textId="39BEC8ED" w:rsidR="007A095A" w:rsidRPr="007A095A" w:rsidRDefault="007A095A" w:rsidP="00984CE9">
            <w:pPr>
              <w:pStyle w:val="Heading1"/>
              <w:rPr>
                <w:rStyle w:val="Heading2Char"/>
                <w:rFonts w:asciiTheme="minorHAnsi" w:hAnsiTheme="minorHAnsi"/>
                <w:b/>
                <w:bCs/>
                <w:szCs w:val="22"/>
              </w:rPr>
            </w:pPr>
          </w:p>
        </w:tc>
      </w:tr>
      <w:tr w:rsidR="00F51250" w14:paraId="73E55D8A" w14:textId="77777777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62FE6C08" w14:textId="77777777" w:rsidR="00F51250" w:rsidRDefault="00F51250" w:rsidP="00984CE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55834A51" w14:textId="77777777" w:rsidR="00F51250" w:rsidRDefault="00F51250" w:rsidP="00984CE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28C6F658" w14:textId="77777777" w:rsidR="00F51250" w:rsidRPr="00222466" w:rsidRDefault="00F51250" w:rsidP="00984CE9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14:paraId="6CA35DAB" w14:textId="77777777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14:paraId="41427397" w14:textId="77777777" w:rsidR="00071E84" w:rsidRPr="00222466" w:rsidRDefault="00071E84" w:rsidP="00984CE9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617E6E7A" wp14:editId="4A6125B9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528AEEBC" w14:textId="37BB8D63" w:rsidR="00071E84" w:rsidRPr="00071E84" w:rsidRDefault="000C4617" w:rsidP="00984CE9">
            <w:pPr>
              <w:pStyle w:val="Information"/>
            </w:pPr>
            <w:r>
              <w:t xml:space="preserve">Cape Town – Penlyn Estate </w:t>
            </w:r>
          </w:p>
        </w:tc>
        <w:tc>
          <w:tcPr>
            <w:tcW w:w="1062" w:type="dxa"/>
            <w:vMerge/>
          </w:tcPr>
          <w:p w14:paraId="36F58008" w14:textId="77777777" w:rsidR="00071E84" w:rsidRDefault="00071E84" w:rsidP="00984CE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33D95AA" w14:textId="77777777" w:rsidR="00071E84" w:rsidRDefault="00071E84" w:rsidP="00984CE9">
            <w:pPr>
              <w:pStyle w:val="Heading1"/>
            </w:pPr>
          </w:p>
        </w:tc>
      </w:tr>
      <w:tr w:rsidR="00647A4B" w14:paraId="0DC6062C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524D4AD4" w14:textId="77777777" w:rsidR="00647A4B" w:rsidRDefault="00647A4B" w:rsidP="00984CE9">
            <w:pPr>
              <w:pStyle w:val="NoSpacing"/>
            </w:pPr>
          </w:p>
        </w:tc>
        <w:tc>
          <w:tcPr>
            <w:tcW w:w="1062" w:type="dxa"/>
            <w:vMerge/>
          </w:tcPr>
          <w:p w14:paraId="7A3C9289" w14:textId="77777777" w:rsidR="00647A4B" w:rsidRDefault="00647A4B" w:rsidP="00984CE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0CE84B7" w14:textId="77777777" w:rsidR="00647A4B" w:rsidRDefault="00647A4B" w:rsidP="00984CE9">
            <w:pPr>
              <w:pStyle w:val="Heading1"/>
            </w:pPr>
          </w:p>
        </w:tc>
      </w:tr>
      <w:tr w:rsidR="00071E84" w14:paraId="0C659776" w14:textId="77777777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14:paraId="00E7877A" w14:textId="77777777" w:rsidR="00071E84" w:rsidRPr="00222466" w:rsidRDefault="00071E84" w:rsidP="00984CE9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0BF0F729" wp14:editId="3646A847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D4508DB" w14:textId="595083E4" w:rsidR="00071E84" w:rsidRPr="00222466" w:rsidRDefault="00CF087A" w:rsidP="00984CE9">
            <w:pPr>
              <w:pStyle w:val="Information"/>
            </w:pPr>
            <w:r>
              <w:t>0729080220</w:t>
            </w:r>
          </w:p>
        </w:tc>
        <w:tc>
          <w:tcPr>
            <w:tcW w:w="1062" w:type="dxa"/>
            <w:vMerge/>
          </w:tcPr>
          <w:p w14:paraId="6C719E39" w14:textId="77777777" w:rsidR="00071E84" w:rsidRDefault="00071E84" w:rsidP="00984CE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DCFEA8A" w14:textId="77777777" w:rsidR="00071E84" w:rsidRDefault="00071E84" w:rsidP="00984CE9">
            <w:pPr>
              <w:pStyle w:val="Heading1"/>
            </w:pPr>
          </w:p>
        </w:tc>
      </w:tr>
      <w:tr w:rsidR="00647A4B" w14:paraId="56749067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30704FDA" w14:textId="77777777" w:rsidR="00647A4B" w:rsidRDefault="00647A4B" w:rsidP="00984CE9">
            <w:pPr>
              <w:pStyle w:val="NoSpacing"/>
            </w:pPr>
          </w:p>
        </w:tc>
        <w:tc>
          <w:tcPr>
            <w:tcW w:w="1062" w:type="dxa"/>
            <w:vMerge/>
          </w:tcPr>
          <w:p w14:paraId="5FB42AB2" w14:textId="77777777" w:rsidR="00647A4B" w:rsidRDefault="00647A4B" w:rsidP="00984CE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DD6D9F7" w14:textId="77777777" w:rsidR="00647A4B" w:rsidRDefault="00647A4B" w:rsidP="00984CE9">
            <w:pPr>
              <w:pStyle w:val="Heading1"/>
            </w:pPr>
          </w:p>
        </w:tc>
      </w:tr>
      <w:tr w:rsidR="00071E84" w14:paraId="159D50D6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50D497AF" w14:textId="77777777" w:rsidR="00071E84" w:rsidRPr="00222466" w:rsidRDefault="00071E84" w:rsidP="00984CE9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4FB2711A" wp14:editId="0BA9CCF6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06CBED5E" w14:textId="3F90090E" w:rsidR="00071E84" w:rsidRPr="00222466" w:rsidRDefault="00377D00" w:rsidP="00984CE9">
            <w:pPr>
              <w:pStyle w:val="Information"/>
            </w:pPr>
            <w:r w:rsidRPr="00377D00">
              <w:t>nazabrahams07@gmail.com</w:t>
            </w:r>
          </w:p>
        </w:tc>
        <w:tc>
          <w:tcPr>
            <w:tcW w:w="1062" w:type="dxa"/>
            <w:vMerge/>
          </w:tcPr>
          <w:p w14:paraId="585DEBFD" w14:textId="77777777" w:rsidR="00071E84" w:rsidRDefault="00071E84" w:rsidP="00984CE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63335A2" w14:textId="77777777" w:rsidR="00071E84" w:rsidRDefault="00071E84" w:rsidP="00984CE9">
            <w:pPr>
              <w:pStyle w:val="Heading1"/>
            </w:pPr>
          </w:p>
        </w:tc>
      </w:tr>
      <w:tr w:rsidR="00647A4B" w14:paraId="6B61FD40" w14:textId="77777777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4F32D212" w14:textId="77777777" w:rsidR="00647A4B" w:rsidRDefault="00647A4B" w:rsidP="00984CE9">
            <w:pPr>
              <w:pStyle w:val="NoSpacing"/>
            </w:pPr>
          </w:p>
        </w:tc>
        <w:tc>
          <w:tcPr>
            <w:tcW w:w="1062" w:type="dxa"/>
            <w:vMerge/>
          </w:tcPr>
          <w:p w14:paraId="6BB1DC72" w14:textId="77777777" w:rsidR="00647A4B" w:rsidRDefault="00647A4B" w:rsidP="00984CE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162EE70" w14:textId="77777777" w:rsidR="00647A4B" w:rsidRDefault="00647A4B" w:rsidP="00984CE9">
            <w:pPr>
              <w:pStyle w:val="Heading1"/>
            </w:pPr>
          </w:p>
        </w:tc>
      </w:tr>
      <w:tr w:rsidR="00071E84" w14:paraId="59234C85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293D73CB" w14:textId="02D355C2" w:rsidR="00071E84" w:rsidRPr="00222466" w:rsidRDefault="00CF087A" w:rsidP="00984CE9">
            <w:pPr>
              <w:pStyle w:val="Information"/>
            </w:pPr>
            <w:r>
              <w:rPr>
                <w:noProof/>
              </w:rPr>
              <w:t xml:space="preserve">DOB:  </w:t>
            </w:r>
          </w:p>
        </w:tc>
        <w:tc>
          <w:tcPr>
            <w:tcW w:w="2947" w:type="dxa"/>
            <w:vAlign w:val="center"/>
          </w:tcPr>
          <w:p w14:paraId="358FE9D2" w14:textId="2BB611BD" w:rsidR="00071E84" w:rsidRPr="00222466" w:rsidRDefault="00CF087A" w:rsidP="00984CE9">
            <w:pPr>
              <w:pStyle w:val="Information"/>
            </w:pPr>
            <w:r>
              <w:t>07/09/2004</w:t>
            </w:r>
          </w:p>
        </w:tc>
        <w:tc>
          <w:tcPr>
            <w:tcW w:w="1062" w:type="dxa"/>
            <w:vMerge/>
          </w:tcPr>
          <w:p w14:paraId="6D09E42B" w14:textId="77777777" w:rsidR="00071E84" w:rsidRDefault="00071E84" w:rsidP="00984CE9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F833F62" w14:textId="77777777" w:rsidR="00071E84" w:rsidRDefault="00071E84" w:rsidP="00984CE9">
            <w:pPr>
              <w:pStyle w:val="Heading1"/>
            </w:pPr>
          </w:p>
        </w:tc>
      </w:tr>
      <w:tr w:rsidR="00647A4B" w14:paraId="526CFF8C" w14:textId="77777777" w:rsidTr="009C2E65">
        <w:trPr>
          <w:trHeight w:val="2448"/>
          <w:jc w:val="center"/>
        </w:trPr>
        <w:tc>
          <w:tcPr>
            <w:tcW w:w="3798" w:type="dxa"/>
            <w:gridSpan w:val="2"/>
          </w:tcPr>
          <w:p w14:paraId="3A3B73D1" w14:textId="77777777" w:rsidR="00647A4B" w:rsidRDefault="007443A0" w:rsidP="00984CE9">
            <w:pPr>
              <w:pStyle w:val="Heading3"/>
            </w:pPr>
            <w:r>
              <w:t>Objective</w:t>
            </w:r>
          </w:p>
          <w:p w14:paraId="040CE261" w14:textId="35170AF8" w:rsidR="00CF087A" w:rsidRPr="00CF087A" w:rsidRDefault="00CF087A" w:rsidP="00984CE9">
            <w:pPr>
              <w:spacing w:before="7"/>
              <w:ind w:left="100" w:right="58"/>
              <w:rPr>
                <w:rStyle w:val="PlaceholderText"/>
                <w:color w:val="FFFFFF" w:themeColor="background1"/>
                <w:szCs w:val="17"/>
              </w:rPr>
            </w:pPr>
            <w:r w:rsidRPr="00CF087A">
              <w:rPr>
                <w:rStyle w:val="PlaceholderText"/>
                <w:color w:val="FFFFFF" w:themeColor="background1"/>
                <w:szCs w:val="17"/>
              </w:rPr>
              <w:t xml:space="preserve">Seeking a position to use my skills and abilities and achieve professional growth while being resourceful, innovative, and flexible. </w:t>
            </w:r>
          </w:p>
          <w:p w14:paraId="15D6E92D" w14:textId="56984702" w:rsidR="007443A0" w:rsidRPr="007443A0" w:rsidRDefault="007443A0" w:rsidP="00984CE9">
            <w:pPr>
              <w:pStyle w:val="Information"/>
            </w:pPr>
          </w:p>
        </w:tc>
        <w:tc>
          <w:tcPr>
            <w:tcW w:w="1062" w:type="dxa"/>
          </w:tcPr>
          <w:p w14:paraId="70BC2B6D" w14:textId="77777777" w:rsidR="00647A4B" w:rsidRDefault="00647A4B" w:rsidP="00984CE9"/>
        </w:tc>
        <w:tc>
          <w:tcPr>
            <w:tcW w:w="6137" w:type="dxa"/>
            <w:vMerge/>
          </w:tcPr>
          <w:p w14:paraId="7DDAEAC2" w14:textId="77777777" w:rsidR="00647A4B" w:rsidRDefault="00647A4B" w:rsidP="00984CE9"/>
        </w:tc>
      </w:tr>
    </w:tbl>
    <w:p w14:paraId="3A948D6E" w14:textId="77777777" w:rsidR="007F5B63" w:rsidRPr="00CE1E3D" w:rsidRDefault="007F5B63" w:rsidP="00984CE9">
      <w:pPr>
        <w:pStyle w:val="BodyText"/>
      </w:pPr>
    </w:p>
    <w:sectPr w:rsidR="007F5B63" w:rsidRPr="00CE1E3D" w:rsidSect="00602F89"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82009" w14:textId="77777777" w:rsidR="00602F89" w:rsidRDefault="00602F89" w:rsidP="00590471">
      <w:r>
        <w:separator/>
      </w:r>
    </w:p>
  </w:endnote>
  <w:endnote w:type="continuationSeparator" w:id="0">
    <w:p w14:paraId="4906FFFB" w14:textId="77777777" w:rsidR="00602F89" w:rsidRDefault="00602F89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E1DA0" w14:textId="77777777" w:rsidR="00602F89" w:rsidRDefault="00602F89" w:rsidP="00590471">
      <w:r>
        <w:separator/>
      </w:r>
    </w:p>
  </w:footnote>
  <w:footnote w:type="continuationSeparator" w:id="0">
    <w:p w14:paraId="304F5B62" w14:textId="77777777" w:rsidR="00602F89" w:rsidRDefault="00602F89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306B6"/>
    <w:multiLevelType w:val="multilevel"/>
    <w:tmpl w:val="5238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799403">
    <w:abstractNumId w:val="5"/>
  </w:num>
  <w:num w:numId="2" w16cid:durableId="370303294">
    <w:abstractNumId w:val="6"/>
  </w:num>
  <w:num w:numId="3" w16cid:durableId="1799452693">
    <w:abstractNumId w:val="4"/>
  </w:num>
  <w:num w:numId="4" w16cid:durableId="1828814574">
    <w:abstractNumId w:val="4"/>
    <w:lvlOverride w:ilvl="0">
      <w:startOverride w:val="1"/>
    </w:lvlOverride>
  </w:num>
  <w:num w:numId="5" w16cid:durableId="1188061294">
    <w:abstractNumId w:val="7"/>
  </w:num>
  <w:num w:numId="6" w16cid:durableId="1941911562">
    <w:abstractNumId w:val="3"/>
  </w:num>
  <w:num w:numId="7" w16cid:durableId="419907948">
    <w:abstractNumId w:val="2"/>
  </w:num>
  <w:num w:numId="8" w16cid:durableId="43216803">
    <w:abstractNumId w:val="1"/>
  </w:num>
  <w:num w:numId="9" w16cid:durableId="422923579">
    <w:abstractNumId w:val="0"/>
  </w:num>
  <w:num w:numId="10" w16cid:durableId="312829091">
    <w:abstractNumId w:val="8"/>
  </w:num>
  <w:num w:numId="11" w16cid:durableId="485636319">
    <w:abstractNumId w:val="7"/>
  </w:num>
  <w:num w:numId="12" w16cid:durableId="241961025">
    <w:abstractNumId w:val="7"/>
  </w:num>
  <w:num w:numId="13" w16cid:durableId="1406799568">
    <w:abstractNumId w:val="7"/>
  </w:num>
  <w:num w:numId="14" w16cid:durableId="11120957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D7"/>
    <w:rsid w:val="00043886"/>
    <w:rsid w:val="00060042"/>
    <w:rsid w:val="000659B3"/>
    <w:rsid w:val="00071E84"/>
    <w:rsid w:val="00093422"/>
    <w:rsid w:val="000A7778"/>
    <w:rsid w:val="000B37CD"/>
    <w:rsid w:val="000C4617"/>
    <w:rsid w:val="000F7D04"/>
    <w:rsid w:val="00133E39"/>
    <w:rsid w:val="00142F43"/>
    <w:rsid w:val="00150ABD"/>
    <w:rsid w:val="00165697"/>
    <w:rsid w:val="001F5586"/>
    <w:rsid w:val="00222466"/>
    <w:rsid w:val="0023789F"/>
    <w:rsid w:val="002B1586"/>
    <w:rsid w:val="002D54EA"/>
    <w:rsid w:val="002E5E62"/>
    <w:rsid w:val="00377D00"/>
    <w:rsid w:val="003911FB"/>
    <w:rsid w:val="00441E11"/>
    <w:rsid w:val="00472C27"/>
    <w:rsid w:val="0047764F"/>
    <w:rsid w:val="004779CF"/>
    <w:rsid w:val="004B4268"/>
    <w:rsid w:val="004E7899"/>
    <w:rsid w:val="00507E82"/>
    <w:rsid w:val="00555003"/>
    <w:rsid w:val="0056236A"/>
    <w:rsid w:val="005801E5"/>
    <w:rsid w:val="00587DBA"/>
    <w:rsid w:val="00590471"/>
    <w:rsid w:val="005D01FA"/>
    <w:rsid w:val="005E7F34"/>
    <w:rsid w:val="00602F89"/>
    <w:rsid w:val="00641CB3"/>
    <w:rsid w:val="00647A4B"/>
    <w:rsid w:val="00696CB7"/>
    <w:rsid w:val="006C0663"/>
    <w:rsid w:val="00716927"/>
    <w:rsid w:val="00735D93"/>
    <w:rsid w:val="007443A0"/>
    <w:rsid w:val="007703AC"/>
    <w:rsid w:val="007A095A"/>
    <w:rsid w:val="007A1E40"/>
    <w:rsid w:val="007E4DD7"/>
    <w:rsid w:val="007F54A0"/>
    <w:rsid w:val="007F5B63"/>
    <w:rsid w:val="00846CB9"/>
    <w:rsid w:val="008472E9"/>
    <w:rsid w:val="008B1D39"/>
    <w:rsid w:val="008C1A0B"/>
    <w:rsid w:val="008C2CFC"/>
    <w:rsid w:val="008F6E2E"/>
    <w:rsid w:val="009546B0"/>
    <w:rsid w:val="00984CE9"/>
    <w:rsid w:val="009C2E65"/>
    <w:rsid w:val="00A35586"/>
    <w:rsid w:val="00A703B1"/>
    <w:rsid w:val="00AD5898"/>
    <w:rsid w:val="00B11C11"/>
    <w:rsid w:val="00B6466C"/>
    <w:rsid w:val="00BF4D49"/>
    <w:rsid w:val="00C4452C"/>
    <w:rsid w:val="00CD2A37"/>
    <w:rsid w:val="00CE1E3D"/>
    <w:rsid w:val="00CF087A"/>
    <w:rsid w:val="00D355FA"/>
    <w:rsid w:val="00D6557B"/>
    <w:rsid w:val="00DC47F3"/>
    <w:rsid w:val="00DD5106"/>
    <w:rsid w:val="00DF2F8A"/>
    <w:rsid w:val="00E90A60"/>
    <w:rsid w:val="00EB7708"/>
    <w:rsid w:val="00EE7E09"/>
    <w:rsid w:val="00EF6606"/>
    <w:rsid w:val="00F0223C"/>
    <w:rsid w:val="00F51250"/>
    <w:rsid w:val="00F77323"/>
    <w:rsid w:val="00FA37E0"/>
    <w:rsid w:val="00FA6AE1"/>
    <w:rsid w:val="00FE1E36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B6EF102"/>
  <w14:defaultImageDpi w14:val="96"/>
  <w15:docId w15:val="{7FE448D8-BE06-4974-9D70-D5417BC0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paragraph" w:customStyle="1" w:styleId="trt0xe">
    <w:name w:val="trt0xe"/>
    <w:basedOn w:val="Normal"/>
    <w:rsid w:val="00441E1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095A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7A0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-Ann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11</TotalTime>
  <Pages>1</Pages>
  <Words>180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Lee-Ann Johnson</cp:lastModifiedBy>
  <cp:revision>14</cp:revision>
  <dcterms:created xsi:type="dcterms:W3CDTF">2023-09-04T13:33:00Z</dcterms:created>
  <dcterms:modified xsi:type="dcterms:W3CDTF">2024-01-23T10:24:00Z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